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16du wp14">
  <w:body>
    <w:p w:rsidR="0EAC486E" w:rsidP="2EC23678" w:rsidRDefault="0EAC486E" w14:paraId="16F4F460" w14:textId="4849DE31">
      <w:pPr>
        <w:pStyle w:val="Heading1"/>
        <w:rPr>
          <w:noProof w:val="0"/>
          <w:lang w:val="en-GB"/>
        </w:rPr>
      </w:pPr>
      <w:r w:rsidR="0EAC486E">
        <w:drawing>
          <wp:anchor distT="0" distB="0" distL="114300" distR="114300" simplePos="0" relativeHeight="251658240" behindDoc="0" locked="0" layoutInCell="1" allowOverlap="1" wp14:editId="3D7A2F85" wp14:anchorId="3984041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904875" cy="504825"/>
            <wp:effectExtent l="0" t="0" r="0" b="0"/>
            <wp:wrapSquare wrapText="bothSides"/>
            <wp:docPr id="1475567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35cc34c8bc41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7B11307" w:rsidR="0EAC486E">
        <w:rPr>
          <w:noProof w:val="0"/>
          <w:lang w:val="en-GB"/>
        </w:rPr>
        <w:t xml:space="preserve">Project </w:t>
      </w:r>
      <w:r w:rsidRPr="67B11307" w:rsidR="0EAC486E">
        <w:rPr>
          <w:noProof w:val="0"/>
          <w:lang w:val="en-GB"/>
        </w:rPr>
        <w:t>Title:</w:t>
      </w:r>
    </w:p>
    <w:p w:rsidR="0EAC486E" w:rsidP="2EC23678" w:rsidRDefault="0EAC486E" w14:paraId="22209C0E" w14:textId="3EC66B99">
      <w:pPr>
        <w:pStyle w:val="Heading2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/>
        </w:rPr>
        <w:t>Applicant</w:t>
      </w:r>
      <w:r w:rsidRPr="2EC23678" w:rsidR="0EAC486E">
        <w:rPr>
          <w:noProof w:val="0"/>
          <w:lang w:val="en-GB"/>
        </w:rPr>
        <w:t xml:space="preserve"> Details  </w:t>
      </w:r>
    </w:p>
    <w:p w:rsidR="0EAC486E" w:rsidP="2EC23678" w:rsidRDefault="0EAC486E" w14:paraId="57C50A76" w14:textId="611BDEB7">
      <w:pPr>
        <w:pStyle w:val="Normal"/>
        <w:ind w:left="0" w:firstLine="0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 w:eastAsia="en-US" w:bidi="ar-SA"/>
        </w:rPr>
        <w:t xml:space="preserve">Who </w:t>
      </w:r>
      <w:r w:rsidRPr="2EC23678" w:rsidR="0EAC486E">
        <w:rPr>
          <w:noProof w:val="0"/>
          <w:lang w:val="en-GB" w:eastAsia="en-US" w:bidi="ar-SA"/>
        </w:rPr>
        <w:t>are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you</w:t>
      </w:r>
      <w:r w:rsidRPr="2EC23678" w:rsidR="0EAC486E">
        <w:rPr>
          <w:noProof w:val="0"/>
          <w:lang w:val="en-GB" w:eastAsia="en-US" w:bidi="ar-SA"/>
        </w:rPr>
        <w:t xml:space="preserve">? </w:t>
      </w:r>
      <w:r w:rsidRPr="2EC23678" w:rsidR="0EAC486E">
        <w:rPr>
          <w:noProof w:val="0"/>
          <w:lang w:val="en-GB" w:eastAsia="en-US" w:bidi="ar-SA"/>
        </w:rPr>
        <w:t>Briefly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introduce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yourselves</w:t>
      </w:r>
      <w:r w:rsidRPr="2EC23678" w:rsidR="58510B3E">
        <w:rPr>
          <w:noProof w:val="0"/>
          <w:lang w:val="en-GB" w:eastAsia="en-US" w:bidi="ar-SA"/>
        </w:rPr>
        <w:t>.</w:t>
      </w:r>
    </w:p>
    <w:p w:rsidR="0EAC486E" w:rsidP="2EC23678" w:rsidRDefault="0EAC486E" w14:paraId="36DA4F6C" w14:textId="4D05147E">
      <w:pPr>
        <w:pStyle w:val="Normal"/>
        <w:ind w:left="0" w:firstLine="0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 w:eastAsia="en-US" w:bidi="ar-SA"/>
        </w:rPr>
        <w:t xml:space="preserve">Example: BASTLI is a student electronics lab and </w:t>
      </w:r>
      <w:r w:rsidRPr="2EC23678" w:rsidR="0EAC486E">
        <w:rPr>
          <w:noProof w:val="0"/>
          <w:lang w:val="en-GB" w:eastAsia="en-US" w:bidi="ar-SA"/>
        </w:rPr>
        <w:t>component</w:t>
      </w:r>
      <w:r w:rsidRPr="2EC23678" w:rsidR="0EAC486E">
        <w:rPr>
          <w:noProof w:val="0"/>
          <w:lang w:val="en-GB" w:eastAsia="en-US" w:bidi="ar-SA"/>
        </w:rPr>
        <w:t xml:space="preserve"> shop at ETH Zurich, offering students a well-equipped electronics lab, parts inventory, and a support point for any electronic and mechanical problems and questions. More details can also be found at </w:t>
      </w:r>
      <w:r w:rsidRPr="2EC23678" w:rsidR="0EAC486E">
        <w:rPr>
          <w:noProof w:val="0"/>
          <w:lang w:val="en-GB" w:eastAsia="en-US" w:bidi="ar-SA"/>
        </w:rPr>
        <w:t>www.bastli.ethz.ch</w:t>
      </w:r>
      <w:r w:rsidRPr="2EC23678" w:rsidR="0EAC486E">
        <w:rPr>
          <w:noProof w:val="0"/>
          <w:lang w:val="en-GB" w:eastAsia="en-US" w:bidi="ar-SA"/>
        </w:rPr>
        <w:t>.</w:t>
      </w:r>
    </w:p>
    <w:p w:rsidR="0EAC486E" w:rsidP="2EC23678" w:rsidRDefault="0EAC486E" w14:paraId="0BD9E9CD" w14:textId="72B0660A">
      <w:pPr>
        <w:pStyle w:val="Heading2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/>
        </w:rPr>
        <w:t xml:space="preserve">Project Goals and Target Audience  </w:t>
      </w:r>
    </w:p>
    <w:p w:rsidR="0EAC486E" w:rsidP="2EC23678" w:rsidRDefault="0EAC486E" w14:paraId="579CEEF9" w14:textId="3CEAD44C">
      <w:pPr>
        <w:pStyle w:val="Normal"/>
        <w:ind w:left="0" w:firstLine="0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 w:eastAsia="en-US" w:bidi="ar-SA"/>
        </w:rPr>
        <w:t>What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is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the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goal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of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your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project</w:t>
      </w:r>
      <w:r w:rsidRPr="2EC23678" w:rsidR="0EAC486E">
        <w:rPr>
          <w:noProof w:val="0"/>
          <w:lang w:val="en-GB" w:eastAsia="en-US" w:bidi="ar-SA"/>
        </w:rPr>
        <w:t xml:space="preserve">?  </w:t>
      </w:r>
    </w:p>
    <w:p w:rsidR="0EAC486E" w:rsidP="2EC23678" w:rsidRDefault="0EAC486E" w14:paraId="7CE6304B" w14:textId="227B138B">
      <w:pPr>
        <w:pStyle w:val="Normal"/>
        <w:ind w:left="0" w:firstLine="0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 w:eastAsia="en-US" w:bidi="ar-SA"/>
        </w:rPr>
        <w:t xml:space="preserve">Example: The goal is to </w:t>
      </w:r>
      <w:r w:rsidRPr="2EC23678" w:rsidR="0EAC486E">
        <w:rPr>
          <w:noProof w:val="0"/>
          <w:lang w:val="en-GB" w:eastAsia="en-US" w:bidi="ar-SA"/>
        </w:rPr>
        <w:t>acquire</w:t>
      </w:r>
      <w:r w:rsidRPr="2EC23678" w:rsidR="0EAC486E">
        <w:rPr>
          <w:noProof w:val="0"/>
          <w:lang w:val="en-GB" w:eastAsia="en-US" w:bidi="ar-SA"/>
        </w:rPr>
        <w:t xml:space="preserve"> a rapid prototyping PCB milling machine for the reliable, fast, and </w:t>
      </w:r>
      <w:r w:rsidRPr="2EC23678" w:rsidR="0EAC486E">
        <w:rPr>
          <w:noProof w:val="0"/>
          <w:lang w:val="en-GB" w:eastAsia="en-US" w:bidi="ar-SA"/>
        </w:rPr>
        <w:t>largely automated</w:t>
      </w:r>
      <w:r w:rsidRPr="2EC23678" w:rsidR="0EAC486E">
        <w:rPr>
          <w:noProof w:val="0"/>
          <w:lang w:val="en-GB" w:eastAsia="en-US" w:bidi="ar-SA"/>
        </w:rPr>
        <w:t xml:space="preserve"> production of PCB prototypes and single pieces. The project would </w:t>
      </w:r>
      <w:r w:rsidRPr="2EC23678" w:rsidR="0EAC486E">
        <w:rPr>
          <w:noProof w:val="0"/>
          <w:lang w:val="en-GB" w:eastAsia="en-US" w:bidi="ar-SA"/>
        </w:rPr>
        <w:t>benefit</w:t>
      </w:r>
      <w:r w:rsidRPr="2EC23678" w:rsidR="0EAC486E">
        <w:rPr>
          <w:noProof w:val="0"/>
          <w:lang w:val="en-GB" w:eastAsia="en-US" w:bidi="ar-SA"/>
        </w:rPr>
        <w:t xml:space="preserve"> all users of </w:t>
      </w:r>
      <w:r w:rsidRPr="2EC23678" w:rsidR="0EAC486E">
        <w:rPr>
          <w:noProof w:val="0"/>
          <w:lang w:val="en-GB" w:eastAsia="en-US" w:bidi="ar-SA"/>
        </w:rPr>
        <w:t>Bastli</w:t>
      </w:r>
      <w:r w:rsidRPr="2EC23678" w:rsidR="0EAC486E">
        <w:rPr>
          <w:noProof w:val="0"/>
          <w:lang w:val="en-GB" w:eastAsia="en-US" w:bidi="ar-SA"/>
        </w:rPr>
        <w:t>, currently around # students in Zurich.</w:t>
      </w:r>
    </w:p>
    <w:p w:rsidR="0EAC486E" w:rsidP="2EC23678" w:rsidRDefault="0EAC486E" w14:paraId="32049DAC" w14:textId="16EC0EF0">
      <w:pPr>
        <w:pStyle w:val="Heading2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/>
        </w:rPr>
        <w:t xml:space="preserve">Background  </w:t>
      </w:r>
    </w:p>
    <w:p w:rsidR="0EAC486E" w:rsidP="2EC23678" w:rsidRDefault="0EAC486E" w14:paraId="2A58B5DB" w14:textId="705CBF37">
      <w:pPr>
        <w:pStyle w:val="Normal"/>
        <w:ind w:left="0" w:firstLine="0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 w:eastAsia="en-US" w:bidi="ar-SA"/>
        </w:rPr>
        <w:t>How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did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this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project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come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about</w:t>
      </w:r>
      <w:r w:rsidRPr="2EC23678" w:rsidR="0EAC486E">
        <w:rPr>
          <w:noProof w:val="0"/>
          <w:lang w:val="en-GB" w:eastAsia="en-US" w:bidi="ar-SA"/>
        </w:rPr>
        <w:t xml:space="preserve">?  </w:t>
      </w:r>
    </w:p>
    <w:p w:rsidR="0EAC486E" w:rsidP="2EC23678" w:rsidRDefault="0EAC486E" w14:paraId="732DBE62" w14:textId="6A505069">
      <w:pPr>
        <w:pStyle w:val="Normal"/>
        <w:ind w:left="0" w:firstLine="0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 w:eastAsia="en-US" w:bidi="ar-SA"/>
        </w:rPr>
        <w:t>Example: BASTLI has always produced its own PCBs. Until now, these boards have been created manually using a photochemical process (exposing, developing, etching, and manual drilling). This is a very time-consuming and not very efficient process, as it has significant variations and therefore produces a lot of waste. Additionally, it involves handling chemicals (NaOH, sodium persulfate).</w:t>
      </w:r>
    </w:p>
    <w:p w:rsidR="0EAC486E" w:rsidP="2EC23678" w:rsidRDefault="0EAC486E" w14:paraId="6AC7BD35" w14:textId="3C895553">
      <w:pPr>
        <w:pStyle w:val="Heading2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/>
        </w:rPr>
        <w:t xml:space="preserve">Current Situation  </w:t>
      </w:r>
    </w:p>
    <w:p w:rsidR="0EAC486E" w:rsidP="2EC23678" w:rsidRDefault="0EAC486E" w14:paraId="3AE338EE" w14:textId="3CCF9FB4">
      <w:pPr>
        <w:pStyle w:val="Normal"/>
        <w:ind w:left="0" w:firstLine="0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 w:eastAsia="en-US" w:bidi="ar-SA"/>
        </w:rPr>
        <w:t>What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is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the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current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situation</w:t>
      </w:r>
      <w:r w:rsidRPr="2EC23678" w:rsidR="0EAC486E">
        <w:rPr>
          <w:noProof w:val="0"/>
          <w:lang w:val="en-GB" w:eastAsia="en-US" w:bidi="ar-SA"/>
        </w:rPr>
        <w:t xml:space="preserve">? </w:t>
      </w:r>
      <w:r w:rsidRPr="2EC23678" w:rsidR="0EAC486E">
        <w:rPr>
          <w:noProof w:val="0"/>
          <w:lang w:val="en-GB" w:eastAsia="en-US" w:bidi="ar-SA"/>
        </w:rPr>
        <w:t>Is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there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any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prior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work</w:t>
      </w:r>
      <w:r w:rsidRPr="2EC23678" w:rsidR="0EAC486E">
        <w:rPr>
          <w:noProof w:val="0"/>
          <w:lang w:val="en-GB" w:eastAsia="en-US" w:bidi="ar-SA"/>
        </w:rPr>
        <w:t xml:space="preserve">? </w:t>
      </w:r>
      <w:r w:rsidRPr="2EC23678" w:rsidR="0EAC486E">
        <w:rPr>
          <w:noProof w:val="0"/>
          <w:lang w:val="en-GB" w:eastAsia="en-US" w:bidi="ar-SA"/>
        </w:rPr>
        <w:t>Where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does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the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project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stand?</w:t>
      </w:r>
      <w:r w:rsidRPr="2EC23678" w:rsidR="0EAC486E">
        <w:rPr>
          <w:noProof w:val="0"/>
          <w:lang w:val="en-GB" w:eastAsia="en-US" w:bidi="ar-SA"/>
        </w:rPr>
        <w:t xml:space="preserve">  </w:t>
      </w:r>
    </w:p>
    <w:p w:rsidR="0EAC486E" w:rsidP="2EC23678" w:rsidRDefault="0EAC486E" w14:paraId="16A3460C" w14:textId="71248EE1">
      <w:pPr>
        <w:pStyle w:val="Normal"/>
        <w:ind w:left="0" w:firstLine="0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 w:eastAsia="en-US" w:bidi="ar-SA"/>
        </w:rPr>
        <w:t>Example</w:t>
      </w:r>
      <w:r w:rsidRPr="2EC23678" w:rsidR="0EAC486E">
        <w:rPr>
          <w:noProof w:val="0"/>
          <w:lang w:val="en-GB" w:eastAsia="en-US" w:bidi="ar-SA"/>
        </w:rPr>
        <w:t xml:space="preserve">: </w:t>
      </w:r>
      <w:r w:rsidRPr="2EC23678" w:rsidR="0EAC486E">
        <w:rPr>
          <w:noProof w:val="0"/>
          <w:lang w:val="en-GB" w:eastAsia="en-US" w:bidi="ar-SA"/>
        </w:rPr>
        <w:t>We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are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therefore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considering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the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acquisition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of</w:t>
      </w:r>
      <w:r w:rsidRPr="2EC23678" w:rsidR="0EAC486E">
        <w:rPr>
          <w:noProof w:val="0"/>
          <w:lang w:val="en-GB" w:eastAsia="en-US" w:bidi="ar-SA"/>
        </w:rPr>
        <w:t xml:space="preserve"> a professional PCB </w:t>
      </w:r>
      <w:r w:rsidRPr="2EC23678" w:rsidR="0EAC486E">
        <w:rPr>
          <w:noProof w:val="0"/>
          <w:lang w:val="en-GB" w:eastAsia="en-US" w:bidi="ar-SA"/>
        </w:rPr>
        <w:t>milling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machine</w:t>
      </w:r>
      <w:r w:rsidRPr="2EC23678" w:rsidR="0EAC486E">
        <w:rPr>
          <w:noProof w:val="0"/>
          <w:lang w:val="en-GB" w:eastAsia="en-US" w:bidi="ar-SA"/>
        </w:rPr>
        <w:t xml:space="preserve">, </w:t>
      </w:r>
      <w:r w:rsidRPr="2EC23678" w:rsidR="0EAC486E">
        <w:rPr>
          <w:noProof w:val="0"/>
          <w:lang w:val="en-GB" w:eastAsia="en-US" w:bidi="ar-SA"/>
        </w:rPr>
        <w:t>specifically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the</w:t>
      </w:r>
      <w:r w:rsidRPr="2EC23678" w:rsidR="0EAC486E">
        <w:rPr>
          <w:noProof w:val="0"/>
          <w:lang w:val="en-GB" w:eastAsia="en-US" w:bidi="ar-SA"/>
        </w:rPr>
        <w:t xml:space="preserve"> "SUPER PCB 3000." This </w:t>
      </w:r>
      <w:r w:rsidRPr="2EC23678" w:rsidR="0EAC486E">
        <w:rPr>
          <w:noProof w:val="0"/>
          <w:lang w:val="en-GB" w:eastAsia="en-US" w:bidi="ar-SA"/>
        </w:rPr>
        <w:t>machine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can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produce</w:t>
      </w:r>
      <w:r w:rsidRPr="2EC23678" w:rsidR="0EAC486E">
        <w:rPr>
          <w:noProof w:val="0"/>
          <w:lang w:val="en-GB" w:eastAsia="en-US" w:bidi="ar-SA"/>
        </w:rPr>
        <w:t xml:space="preserve"> a </w:t>
      </w:r>
      <w:r w:rsidRPr="2EC23678" w:rsidR="0EAC486E">
        <w:rPr>
          <w:noProof w:val="0"/>
          <w:lang w:val="en-GB" w:eastAsia="en-US" w:bidi="ar-SA"/>
        </w:rPr>
        <w:t>complete</w:t>
      </w:r>
      <w:r w:rsidRPr="2EC23678" w:rsidR="0EAC486E">
        <w:rPr>
          <w:noProof w:val="0"/>
          <w:lang w:val="en-GB" w:eastAsia="en-US" w:bidi="ar-SA"/>
        </w:rPr>
        <w:t xml:space="preserve"> and professional PCB </w:t>
      </w:r>
      <w:r w:rsidRPr="2EC23678" w:rsidR="0EAC486E">
        <w:rPr>
          <w:noProof w:val="0"/>
          <w:lang w:val="en-GB" w:eastAsia="en-US" w:bidi="ar-SA"/>
        </w:rPr>
        <w:t>without</w:t>
      </w:r>
      <w:r w:rsidRPr="2EC23678" w:rsidR="0EAC486E">
        <w:rPr>
          <w:noProof w:val="0"/>
          <w:lang w:val="en-GB" w:eastAsia="en-US" w:bidi="ar-SA"/>
        </w:rPr>
        <w:t xml:space="preserve"> human </w:t>
      </w:r>
      <w:r w:rsidRPr="2EC23678" w:rsidR="0EAC486E">
        <w:rPr>
          <w:noProof w:val="0"/>
          <w:lang w:val="en-GB" w:eastAsia="en-US" w:bidi="ar-SA"/>
        </w:rPr>
        <w:t>interaction</w:t>
      </w:r>
      <w:r w:rsidRPr="2EC23678" w:rsidR="0EAC486E">
        <w:rPr>
          <w:noProof w:val="0"/>
          <w:lang w:val="en-GB" w:eastAsia="en-US" w:bidi="ar-SA"/>
        </w:rPr>
        <w:t xml:space="preserve">, </w:t>
      </w:r>
      <w:r w:rsidRPr="2EC23678" w:rsidR="0EAC486E">
        <w:rPr>
          <w:noProof w:val="0"/>
          <w:lang w:val="en-GB" w:eastAsia="en-US" w:bidi="ar-SA"/>
        </w:rPr>
        <w:t>as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it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has</w:t>
      </w:r>
      <w:r w:rsidRPr="2EC23678" w:rsidR="0EAC486E">
        <w:rPr>
          <w:noProof w:val="0"/>
          <w:lang w:val="en-GB" w:eastAsia="en-US" w:bidi="ar-SA"/>
        </w:rPr>
        <w:t xml:space="preserve"> an </w:t>
      </w:r>
      <w:r w:rsidRPr="2EC23678" w:rsidR="0EAC486E">
        <w:rPr>
          <w:noProof w:val="0"/>
          <w:lang w:val="en-GB" w:eastAsia="en-US" w:bidi="ar-SA"/>
        </w:rPr>
        <w:t>automatic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tool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changer</w:t>
      </w:r>
      <w:r w:rsidRPr="2EC23678" w:rsidR="0EAC486E">
        <w:rPr>
          <w:noProof w:val="0"/>
          <w:lang w:val="en-GB" w:eastAsia="en-US" w:bidi="ar-SA"/>
        </w:rPr>
        <w:t>.</w:t>
      </w:r>
    </w:p>
    <w:p w:rsidR="0EAC486E" w:rsidP="2EC23678" w:rsidRDefault="0EAC486E" w14:paraId="112C67F9" w14:textId="58D1EC16">
      <w:pPr>
        <w:pStyle w:val="Normal"/>
        <w:ind w:left="0" w:firstLine="0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 w:eastAsia="en-US" w:bidi="ar-SA"/>
        </w:rPr>
        <w:t xml:space="preserve"> </w:t>
      </w:r>
    </w:p>
    <w:p w:rsidR="0EAC486E" w:rsidP="2EC23678" w:rsidRDefault="0EAC486E" w14:paraId="6C429DC0" w14:textId="2CB56499">
      <w:pPr>
        <w:pStyle w:val="Normal"/>
        <w:ind w:left="0" w:firstLine="0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 w:eastAsia="en-US" w:bidi="ar-SA"/>
        </w:rPr>
        <w:t>We</w:t>
      </w:r>
      <w:r w:rsidRPr="2EC23678" w:rsidR="0EAC486E">
        <w:rPr>
          <w:noProof w:val="0"/>
          <w:lang w:val="en-GB" w:eastAsia="en-US" w:bidi="ar-SA"/>
        </w:rPr>
        <w:t xml:space="preserve"> plan </w:t>
      </w:r>
      <w:r w:rsidRPr="2EC23678" w:rsidR="0EAC486E">
        <w:rPr>
          <w:noProof w:val="0"/>
          <w:lang w:val="en-GB" w:eastAsia="en-US" w:bidi="ar-SA"/>
        </w:rPr>
        <w:t>to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produce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two-layer</w:t>
      </w:r>
      <w:r w:rsidRPr="2EC23678" w:rsidR="0EAC486E">
        <w:rPr>
          <w:noProof w:val="0"/>
          <w:lang w:val="en-GB" w:eastAsia="en-US" w:bidi="ar-SA"/>
        </w:rPr>
        <w:t xml:space="preserve"> PCBs, </w:t>
      </w:r>
      <w:r w:rsidRPr="2EC23678" w:rsidR="0EAC486E">
        <w:rPr>
          <w:noProof w:val="0"/>
          <w:lang w:val="en-GB" w:eastAsia="en-US" w:bidi="ar-SA"/>
        </w:rPr>
        <w:t>with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vias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created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using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rivets</w:t>
      </w:r>
      <w:r w:rsidRPr="2EC23678" w:rsidR="0EAC486E">
        <w:rPr>
          <w:noProof w:val="0"/>
          <w:lang w:val="en-GB" w:eastAsia="en-US" w:bidi="ar-SA"/>
        </w:rPr>
        <w:t xml:space="preserve">. Other </w:t>
      </w:r>
      <w:r w:rsidRPr="2EC23678" w:rsidR="0EAC486E">
        <w:rPr>
          <w:noProof w:val="0"/>
          <w:lang w:val="en-GB" w:eastAsia="en-US" w:bidi="ar-SA"/>
        </w:rPr>
        <w:t>through</w:t>
      </w:r>
      <w:r w:rsidRPr="2EC23678" w:rsidR="0EAC486E">
        <w:rPr>
          <w:noProof w:val="0"/>
          <w:lang w:val="en-GB" w:eastAsia="en-US" w:bidi="ar-SA"/>
        </w:rPr>
        <w:t xml:space="preserve">-hole </w:t>
      </w:r>
      <w:r w:rsidRPr="2EC23678" w:rsidR="0EAC486E">
        <w:rPr>
          <w:noProof w:val="0"/>
          <w:lang w:val="en-GB" w:eastAsia="en-US" w:bidi="ar-SA"/>
        </w:rPr>
        <w:t>methods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are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currently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under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consideration</w:t>
      </w:r>
      <w:r w:rsidRPr="2EC23678" w:rsidR="0EAC486E">
        <w:rPr>
          <w:noProof w:val="0"/>
          <w:lang w:val="en-GB" w:eastAsia="en-US" w:bidi="ar-SA"/>
        </w:rPr>
        <w:t xml:space="preserve">. </w:t>
      </w:r>
      <w:r w:rsidRPr="2EC23678" w:rsidR="0EAC486E">
        <w:rPr>
          <w:noProof w:val="0"/>
          <w:lang w:val="en-GB" w:eastAsia="en-US" w:bidi="ar-SA"/>
        </w:rPr>
        <w:t>If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there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is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interest</w:t>
      </w:r>
      <w:r w:rsidRPr="2EC23678" w:rsidR="0EAC486E">
        <w:rPr>
          <w:noProof w:val="0"/>
          <w:lang w:val="en-GB" w:eastAsia="en-US" w:bidi="ar-SA"/>
        </w:rPr>
        <w:t xml:space="preserve">, </w:t>
      </w:r>
      <w:r w:rsidRPr="2EC23678" w:rsidR="0EAC486E">
        <w:rPr>
          <w:noProof w:val="0"/>
          <w:lang w:val="en-GB" w:eastAsia="en-US" w:bidi="ar-SA"/>
        </w:rPr>
        <w:t>it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would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theoretically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even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be</w:t>
      </w:r>
      <w:r w:rsidRPr="2EC23678" w:rsidR="0EAC486E">
        <w:rPr>
          <w:noProof w:val="0"/>
          <w:lang w:val="en-GB" w:eastAsia="en-US" w:bidi="ar-SA"/>
        </w:rPr>
        <w:t xml:space="preserve"> possible </w:t>
      </w:r>
      <w:r w:rsidRPr="2EC23678" w:rsidR="0EAC486E">
        <w:rPr>
          <w:noProof w:val="0"/>
          <w:lang w:val="en-GB" w:eastAsia="en-US" w:bidi="ar-SA"/>
        </w:rPr>
        <w:t>to</w:t>
      </w:r>
      <w:r w:rsidRPr="2EC23678" w:rsidR="0EAC486E">
        <w:rPr>
          <w:noProof w:val="0"/>
          <w:lang w:val="en-GB" w:eastAsia="en-US" w:bidi="ar-SA"/>
        </w:rPr>
        <w:t xml:space="preserve"> upgrade </w:t>
      </w:r>
      <w:r w:rsidRPr="2EC23678" w:rsidR="0EAC486E">
        <w:rPr>
          <w:noProof w:val="0"/>
          <w:lang w:val="en-GB" w:eastAsia="en-US" w:bidi="ar-SA"/>
        </w:rPr>
        <w:t>the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equipment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for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the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production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of</w:t>
      </w:r>
      <w:r w:rsidRPr="2EC23678" w:rsidR="0EAC486E">
        <w:rPr>
          <w:noProof w:val="0"/>
          <w:lang w:val="en-GB" w:eastAsia="en-US" w:bidi="ar-SA"/>
        </w:rPr>
        <w:t xml:space="preserve"> 4-layer PCBs in </w:t>
      </w:r>
      <w:r w:rsidRPr="2EC23678" w:rsidR="0EAC486E">
        <w:rPr>
          <w:noProof w:val="0"/>
          <w:lang w:val="en-GB" w:eastAsia="en-US" w:bidi="ar-SA"/>
        </w:rPr>
        <w:t>the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future</w:t>
      </w:r>
      <w:r w:rsidRPr="2EC23678" w:rsidR="0EAC486E">
        <w:rPr>
          <w:noProof w:val="0"/>
          <w:lang w:val="en-GB" w:eastAsia="en-US" w:bidi="ar-SA"/>
        </w:rPr>
        <w:t>.</w:t>
      </w:r>
    </w:p>
    <w:p w:rsidR="0EAC486E" w:rsidP="2EC23678" w:rsidRDefault="0EAC486E" w14:paraId="1FE2A45A" w14:textId="1EB2F011">
      <w:pPr>
        <w:pStyle w:val="Normal"/>
        <w:ind w:left="0" w:firstLine="0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 w:eastAsia="en-US" w:bidi="ar-SA"/>
        </w:rPr>
        <w:t xml:space="preserve"> </w:t>
      </w:r>
    </w:p>
    <w:p w:rsidR="2EC23678" w:rsidP="2EC23678" w:rsidRDefault="2EC23678" w14:paraId="46F84398" w14:textId="1293EE6C">
      <w:pPr>
        <w:pStyle w:val="Normal"/>
        <w:ind w:left="0" w:firstLine="0"/>
        <w:rPr>
          <w:noProof w:val="0"/>
          <w:lang w:val="en-GB" w:eastAsia="en-US" w:bidi="ar-SA"/>
        </w:rPr>
      </w:pPr>
    </w:p>
    <w:p w:rsidR="2EC23678" w:rsidP="2EC23678" w:rsidRDefault="2EC23678" w14:paraId="0A46C7EA" w14:textId="1B96579D">
      <w:pPr>
        <w:pStyle w:val="Normal"/>
        <w:ind w:left="0" w:firstLine="0"/>
        <w:rPr>
          <w:noProof w:val="0"/>
          <w:lang w:val="en-GB" w:eastAsia="en-US" w:bidi="ar-SA"/>
        </w:rPr>
      </w:pPr>
    </w:p>
    <w:p w:rsidR="2EC23678" w:rsidP="2EC23678" w:rsidRDefault="2EC23678" w14:paraId="10A45C51" w14:textId="1E20DCA3">
      <w:pPr>
        <w:pStyle w:val="Heading2"/>
        <w:rPr>
          <w:noProof w:val="0"/>
          <w:lang w:val="en-GB"/>
        </w:rPr>
      </w:pPr>
    </w:p>
    <w:p w:rsidR="2218FD3C" w:rsidP="2218FD3C" w:rsidRDefault="2218FD3C" w14:paraId="4370DFAF" w14:textId="017A2980">
      <w:pPr>
        <w:pStyle w:val="Normal"/>
        <w:rPr>
          <w:noProof w:val="0"/>
          <w:lang w:val="en-GB"/>
        </w:rPr>
      </w:pPr>
    </w:p>
    <w:p w:rsidR="0EAC486E" w:rsidP="2EC23678" w:rsidRDefault="0EAC486E" w14:paraId="42633D46" w14:textId="4407A181">
      <w:pPr>
        <w:pStyle w:val="Heading2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/>
        </w:rPr>
        <w:t xml:space="preserve">Outlook  </w:t>
      </w:r>
    </w:p>
    <w:p w:rsidR="0EAC486E" w:rsidP="2EC23678" w:rsidRDefault="0EAC486E" w14:paraId="7FCC1A7C" w14:textId="1026972D">
      <w:pPr>
        <w:pStyle w:val="Normal"/>
        <w:ind w:left="0" w:firstLine="0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 w:eastAsia="en-US" w:bidi="ar-SA"/>
        </w:rPr>
        <w:t>What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is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the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future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of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the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project</w:t>
      </w:r>
      <w:r w:rsidRPr="2EC23678" w:rsidR="0EAC486E">
        <w:rPr>
          <w:noProof w:val="0"/>
          <w:lang w:val="en-GB" w:eastAsia="en-US" w:bidi="ar-SA"/>
        </w:rPr>
        <w:t xml:space="preserve">?  </w:t>
      </w:r>
    </w:p>
    <w:p w:rsidR="0EAC486E" w:rsidP="2EC23678" w:rsidRDefault="0EAC486E" w14:paraId="297B550C" w14:textId="676355B8">
      <w:pPr>
        <w:pStyle w:val="Normal"/>
        <w:ind w:left="0" w:firstLine="0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 w:eastAsia="en-US" w:bidi="ar-SA"/>
        </w:rPr>
        <w:t xml:space="preserve">Example: With this machine, </w:t>
      </w:r>
      <w:r w:rsidRPr="2EC23678" w:rsidR="0EAC486E">
        <w:rPr>
          <w:noProof w:val="0"/>
          <w:lang w:val="en-GB" w:eastAsia="en-US" w:bidi="ar-SA"/>
        </w:rPr>
        <w:t>Bastli</w:t>
      </w:r>
      <w:r w:rsidRPr="2EC23678" w:rsidR="0EAC486E">
        <w:rPr>
          <w:noProof w:val="0"/>
          <w:lang w:val="en-GB" w:eastAsia="en-US" w:bidi="ar-SA"/>
        </w:rPr>
        <w:t xml:space="preserve"> would be able to offer a centralized PCB manufacturing service for students. The availability of a prototyping machine would encourage students to design and produce their own PCBs using modern methods. The quality of BASTLI would significantly increase, and more students could be reached.</w:t>
      </w:r>
      <w:r w:rsidRPr="2EC23678" w:rsidR="0EAC486E">
        <w:rPr>
          <w:noProof w:val="0"/>
          <w:lang w:val="en-GB" w:eastAsia="en-US" w:bidi="ar-SA"/>
        </w:rPr>
        <w:t xml:space="preserve"> </w:t>
      </w:r>
    </w:p>
    <w:p w:rsidR="0EAC486E" w:rsidP="2EC23678" w:rsidRDefault="0EAC486E" w14:paraId="09DC5677" w14:textId="05BD63F7">
      <w:pPr>
        <w:pStyle w:val="Heading2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/>
        </w:rPr>
        <w:t>Cost</w:t>
      </w:r>
      <w:r w:rsidRPr="2EC23678" w:rsidR="0EAC486E">
        <w:rPr>
          <w:noProof w:val="0"/>
          <w:lang w:val="en-GB"/>
        </w:rPr>
        <w:t xml:space="preserve"> and Financing Plan  </w:t>
      </w:r>
    </w:p>
    <w:p w:rsidR="0EAC486E" w:rsidP="2EC23678" w:rsidRDefault="0EAC486E" w14:paraId="61A31138" w14:textId="1C679D45">
      <w:pPr>
        <w:pStyle w:val="Normal"/>
        <w:ind w:left="0" w:firstLine="0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 w:eastAsia="en-US" w:bidi="ar-SA"/>
        </w:rPr>
        <w:t>What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are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the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project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costs</w:t>
      </w:r>
      <w:r w:rsidRPr="2EC23678" w:rsidR="0EAC486E">
        <w:rPr>
          <w:noProof w:val="0"/>
          <w:lang w:val="en-GB" w:eastAsia="en-US" w:bidi="ar-SA"/>
        </w:rPr>
        <w:t xml:space="preserve">? </w:t>
      </w:r>
      <w:r w:rsidRPr="2EC23678" w:rsidR="0EAC486E">
        <w:rPr>
          <w:noProof w:val="0"/>
          <w:lang w:val="en-GB" w:eastAsia="en-US" w:bidi="ar-SA"/>
        </w:rPr>
        <w:t>How</w:t>
      </w:r>
      <w:r w:rsidRPr="2EC23678" w:rsidR="0EAC486E">
        <w:rPr>
          <w:noProof w:val="0"/>
          <w:lang w:val="en-GB" w:eastAsia="en-US" w:bidi="ar-SA"/>
        </w:rPr>
        <w:t xml:space="preserve"> do </w:t>
      </w:r>
      <w:r w:rsidRPr="2EC23678" w:rsidR="0EAC486E">
        <w:rPr>
          <w:noProof w:val="0"/>
          <w:lang w:val="en-GB" w:eastAsia="en-US" w:bidi="ar-SA"/>
        </w:rPr>
        <w:t>you</w:t>
      </w:r>
      <w:r w:rsidRPr="2EC23678" w:rsidR="0EAC486E">
        <w:rPr>
          <w:noProof w:val="0"/>
          <w:lang w:val="en-GB" w:eastAsia="en-US" w:bidi="ar-SA"/>
        </w:rPr>
        <w:t xml:space="preserve"> plan </w:t>
      </w:r>
      <w:r w:rsidRPr="2EC23678" w:rsidR="0EAC486E">
        <w:rPr>
          <w:noProof w:val="0"/>
          <w:lang w:val="en-GB" w:eastAsia="en-US" w:bidi="ar-SA"/>
        </w:rPr>
        <w:t>to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allocate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the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funds</w:t>
      </w:r>
      <w:r w:rsidRPr="2EC23678" w:rsidR="0EAC486E">
        <w:rPr>
          <w:noProof w:val="0"/>
          <w:lang w:val="en-GB" w:eastAsia="en-US" w:bidi="ar-SA"/>
        </w:rPr>
        <w:t xml:space="preserve">? A </w:t>
      </w:r>
      <w:r w:rsidRPr="2EC23678" w:rsidR="0EAC486E">
        <w:rPr>
          <w:noProof w:val="0"/>
          <w:lang w:val="en-GB" w:eastAsia="en-US" w:bidi="ar-SA"/>
        </w:rPr>
        <w:t>table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can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be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helpful</w:t>
      </w:r>
      <w:r w:rsidRPr="2EC23678" w:rsidR="0EAC486E">
        <w:rPr>
          <w:noProof w:val="0"/>
          <w:lang w:val="en-GB" w:eastAsia="en-US" w:bidi="ar-SA"/>
        </w:rPr>
        <w:t xml:space="preserve">!  </w:t>
      </w:r>
    </w:p>
    <w:p w:rsidR="0EAC486E" w:rsidP="2EC23678" w:rsidRDefault="0EAC486E" w14:paraId="2E15196B" w14:textId="5BEBAEEB">
      <w:pPr>
        <w:pStyle w:val="Normal"/>
        <w:ind w:left="0" w:firstLine="0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 w:eastAsia="en-US" w:bidi="ar-SA"/>
        </w:rPr>
        <w:t>Example</w:t>
      </w:r>
      <w:r w:rsidRPr="2EC23678" w:rsidR="0EAC486E">
        <w:rPr>
          <w:noProof w:val="0"/>
          <w:lang w:val="en-GB" w:eastAsia="en-US" w:bidi="ar-SA"/>
        </w:rPr>
        <w:t xml:space="preserve">: The </w:t>
      </w:r>
      <w:r w:rsidRPr="2EC23678" w:rsidR="0EAC486E">
        <w:rPr>
          <w:noProof w:val="0"/>
          <w:lang w:val="en-GB" w:eastAsia="en-US" w:bidi="ar-SA"/>
        </w:rPr>
        <w:t>entire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system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would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cost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approximately</w:t>
      </w:r>
      <w:r w:rsidRPr="2EC23678" w:rsidR="0EAC486E">
        <w:rPr>
          <w:noProof w:val="0"/>
          <w:lang w:val="en-GB" w:eastAsia="en-US" w:bidi="ar-SA"/>
        </w:rPr>
        <w:t xml:space="preserve"> CHF XXX in initial </w:t>
      </w:r>
      <w:r w:rsidRPr="2EC23678" w:rsidR="0EAC486E">
        <w:rPr>
          <w:noProof w:val="0"/>
          <w:lang w:val="en-GB" w:eastAsia="en-US" w:bidi="ar-SA"/>
        </w:rPr>
        <w:t>costs</w:t>
      </w:r>
      <w:r w:rsidRPr="2EC23678" w:rsidR="0EAC486E">
        <w:rPr>
          <w:noProof w:val="0"/>
          <w:lang w:val="en-GB" w:eastAsia="en-US" w:bidi="ar-SA"/>
        </w:rPr>
        <w:t xml:space="preserve">. The D-ITET </w:t>
      </w:r>
      <w:r w:rsidRPr="2EC23678" w:rsidR="0EAC486E">
        <w:rPr>
          <w:noProof w:val="0"/>
          <w:lang w:val="en-GB" w:eastAsia="en-US" w:bidi="ar-SA"/>
        </w:rPr>
        <w:t>department</w:t>
      </w:r>
      <w:r w:rsidRPr="2EC23678" w:rsidR="0EAC486E">
        <w:rPr>
          <w:noProof w:val="0"/>
          <w:lang w:val="en-GB" w:eastAsia="en-US" w:bidi="ar-SA"/>
        </w:rPr>
        <w:t xml:space="preserve"> and a </w:t>
      </w:r>
      <w:r w:rsidRPr="2EC23678" w:rsidR="0EAC486E">
        <w:rPr>
          <w:noProof w:val="0"/>
          <w:lang w:val="en-GB" w:eastAsia="en-US" w:bidi="ar-SA"/>
        </w:rPr>
        <w:t>professorship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have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agreed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to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contribute</w:t>
      </w:r>
      <w:r w:rsidRPr="2EC23678" w:rsidR="0EAC486E">
        <w:rPr>
          <w:noProof w:val="0"/>
          <w:lang w:val="en-GB" w:eastAsia="en-US" w:bidi="ar-SA"/>
        </w:rPr>
        <w:t xml:space="preserve"> a total </w:t>
      </w:r>
      <w:r w:rsidRPr="2EC23678" w:rsidR="0EAC486E">
        <w:rPr>
          <w:noProof w:val="0"/>
          <w:lang w:val="en-GB" w:eastAsia="en-US" w:bidi="ar-SA"/>
        </w:rPr>
        <w:t>of</w:t>
      </w:r>
      <w:r w:rsidRPr="2EC23678" w:rsidR="0EAC486E">
        <w:rPr>
          <w:noProof w:val="0"/>
          <w:lang w:val="en-GB" w:eastAsia="en-US" w:bidi="ar-SA"/>
        </w:rPr>
        <w:t xml:space="preserve"> CHF YYY </w:t>
      </w:r>
      <w:r w:rsidRPr="2EC23678" w:rsidR="0EAC486E">
        <w:rPr>
          <w:noProof w:val="0"/>
          <w:lang w:val="en-GB" w:eastAsia="en-US" w:bidi="ar-SA"/>
        </w:rPr>
        <w:t>towards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the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equipment</w:t>
      </w:r>
      <w:r w:rsidRPr="2EC23678" w:rsidR="0EAC486E">
        <w:rPr>
          <w:noProof w:val="0"/>
          <w:lang w:val="en-GB" w:eastAsia="en-US" w:bidi="ar-SA"/>
        </w:rPr>
        <w:t xml:space="preserve">. </w:t>
      </w:r>
      <w:r w:rsidRPr="2EC23678" w:rsidR="0EAC486E">
        <w:rPr>
          <w:noProof w:val="0"/>
          <w:lang w:val="en-GB" w:eastAsia="en-US" w:bidi="ar-SA"/>
        </w:rPr>
        <w:t>Now</w:t>
      </w:r>
      <w:r w:rsidRPr="2EC23678" w:rsidR="0EAC486E">
        <w:rPr>
          <w:noProof w:val="0"/>
          <w:lang w:val="en-GB" w:eastAsia="en-US" w:bidi="ar-SA"/>
        </w:rPr>
        <w:t xml:space="preserve">, </w:t>
      </w:r>
      <w:r w:rsidRPr="2EC23678" w:rsidR="0EAC486E">
        <w:rPr>
          <w:noProof w:val="0"/>
          <w:lang w:val="en-GB" w:eastAsia="en-US" w:bidi="ar-SA"/>
        </w:rPr>
        <w:t>the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remaining</w:t>
      </w:r>
      <w:r w:rsidRPr="2EC23678" w:rsidR="0EAC486E">
        <w:rPr>
          <w:noProof w:val="0"/>
          <w:lang w:val="en-GB" w:eastAsia="en-US" w:bidi="ar-SA"/>
        </w:rPr>
        <w:t xml:space="preserve"> CHF ZZZ </w:t>
      </w:r>
      <w:r w:rsidRPr="2EC23678" w:rsidR="0EAC486E">
        <w:rPr>
          <w:noProof w:val="0"/>
          <w:lang w:val="en-GB" w:eastAsia="en-US" w:bidi="ar-SA"/>
        </w:rPr>
        <w:t>needs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to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be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raised</w:t>
      </w:r>
      <w:r w:rsidRPr="2EC23678" w:rsidR="0EAC486E">
        <w:rPr>
          <w:noProof w:val="0"/>
          <w:lang w:val="en-GB" w:eastAsia="en-US" w:bidi="ar-SA"/>
        </w:rPr>
        <w:t xml:space="preserve">, and </w:t>
      </w:r>
      <w:r w:rsidRPr="2EC23678" w:rsidR="0EAC486E">
        <w:rPr>
          <w:noProof w:val="0"/>
          <w:lang w:val="en-GB" w:eastAsia="en-US" w:bidi="ar-SA"/>
        </w:rPr>
        <w:t>we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are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therefore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applying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to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the</w:t>
      </w:r>
      <w:r w:rsidRPr="2EC23678" w:rsidR="0EAC486E">
        <w:rPr>
          <w:noProof w:val="0"/>
          <w:lang w:val="en-GB" w:eastAsia="en-US" w:bidi="ar-SA"/>
        </w:rPr>
        <w:t xml:space="preserve"> e-</w:t>
      </w:r>
      <w:r w:rsidRPr="2EC23678" w:rsidR="0EAC486E">
        <w:rPr>
          <w:noProof w:val="0"/>
          <w:lang w:val="en-GB" w:eastAsia="en-US" w:bidi="ar-SA"/>
        </w:rPr>
        <w:t>na'bel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foundation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for</w:t>
      </w:r>
      <w:r w:rsidRPr="2EC23678" w:rsidR="0EAC486E">
        <w:rPr>
          <w:noProof w:val="0"/>
          <w:lang w:val="en-GB" w:eastAsia="en-US" w:bidi="ar-SA"/>
        </w:rPr>
        <w:t xml:space="preserve"> support.</w:t>
      </w:r>
    </w:p>
    <w:p w:rsidR="0EAC486E" w:rsidP="2EC23678" w:rsidRDefault="0EAC486E" w14:paraId="63906CEC" w14:textId="5DDC80CE">
      <w:pPr>
        <w:pStyle w:val="Normal"/>
        <w:ind w:left="0" w:firstLine="0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 w:eastAsia="en-US" w:bidi="ar-SA"/>
        </w:rPr>
        <w:t xml:space="preserve"> </w:t>
      </w:r>
    </w:p>
    <w:p w:rsidR="2EC23678" w:rsidP="2EC23678" w:rsidRDefault="2EC23678" w14:paraId="7448F608" w14:textId="0115F538">
      <w:pPr>
        <w:pStyle w:val="Normal"/>
        <w:ind w:left="0" w:firstLine="0"/>
        <w:rPr>
          <w:noProof w:val="0"/>
          <w:lang w:val="en-GB" w:eastAsia="en-US" w:bidi="ar-SA"/>
        </w:rPr>
      </w:pPr>
    </w:p>
    <w:p w:rsidR="0EAC486E" w:rsidP="2EC23678" w:rsidRDefault="0EAC486E" w14:paraId="08E78D09" w14:textId="7CF5F4E1">
      <w:pPr>
        <w:pStyle w:val="Normal"/>
        <w:ind w:left="0" w:firstLine="0"/>
        <w:rPr>
          <w:noProof w:val="0"/>
          <w:lang w:val="en-GB" w:eastAsia="en-US" w:bidi="ar-SA"/>
        </w:rPr>
      </w:pPr>
      <w:r w:rsidRPr="2EC23678" w:rsidR="0EAC486E">
        <w:rPr>
          <w:rStyle w:val="Heading2Char"/>
          <w:noProof w:val="0"/>
          <w:lang w:val="en-GB"/>
        </w:rPr>
        <w:t xml:space="preserve">Timeline  </w:t>
      </w:r>
    </w:p>
    <w:p w:rsidR="0EAC486E" w:rsidP="2EC23678" w:rsidRDefault="0EAC486E" w14:paraId="5D9A2302" w14:textId="732D0DEA">
      <w:pPr>
        <w:pStyle w:val="Normal"/>
        <w:ind w:left="0" w:firstLine="0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 w:eastAsia="en-US" w:bidi="ar-SA"/>
        </w:rPr>
        <w:t xml:space="preserve"> </w:t>
      </w:r>
    </w:p>
    <w:p w:rsidR="0EAC486E" w:rsidP="2EC23678" w:rsidRDefault="0EAC486E" w14:paraId="17532547" w14:textId="773DD935">
      <w:pPr>
        <w:pStyle w:val="Normal"/>
        <w:ind w:left="0" w:firstLine="0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 w:eastAsia="en-US" w:bidi="ar-SA"/>
        </w:rPr>
        <w:t>What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is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your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timeline</w:t>
      </w:r>
      <w:r w:rsidRPr="2EC23678" w:rsidR="0EAC486E">
        <w:rPr>
          <w:noProof w:val="0"/>
          <w:lang w:val="en-GB" w:eastAsia="en-US" w:bidi="ar-SA"/>
        </w:rPr>
        <w:t xml:space="preserve">? Are </w:t>
      </w:r>
      <w:r w:rsidRPr="2EC23678" w:rsidR="0EAC486E">
        <w:rPr>
          <w:noProof w:val="0"/>
          <w:lang w:val="en-GB" w:eastAsia="en-US" w:bidi="ar-SA"/>
        </w:rPr>
        <w:t>there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deadlines</w:t>
      </w:r>
      <w:r w:rsidRPr="2EC23678" w:rsidR="0EAC486E">
        <w:rPr>
          <w:noProof w:val="0"/>
          <w:lang w:val="en-GB" w:eastAsia="en-US" w:bidi="ar-SA"/>
        </w:rPr>
        <w:t xml:space="preserve">? Who </w:t>
      </w:r>
      <w:r w:rsidRPr="2EC23678" w:rsidR="0EAC486E">
        <w:rPr>
          <w:noProof w:val="0"/>
          <w:lang w:val="en-GB" w:eastAsia="en-US" w:bidi="ar-SA"/>
        </w:rPr>
        <w:t>is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responsible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for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each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step</w:t>
      </w:r>
      <w:r w:rsidRPr="2EC23678" w:rsidR="0EAC486E">
        <w:rPr>
          <w:noProof w:val="0"/>
          <w:lang w:val="en-GB" w:eastAsia="en-US" w:bidi="ar-SA"/>
        </w:rPr>
        <w:t xml:space="preserve">? A </w:t>
      </w:r>
      <w:r w:rsidRPr="2EC23678" w:rsidR="0EAC486E">
        <w:rPr>
          <w:noProof w:val="0"/>
          <w:lang w:val="en-GB" w:eastAsia="en-US" w:bidi="ar-SA"/>
        </w:rPr>
        <w:t>table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can</w:t>
      </w:r>
      <w:r w:rsidRPr="2EC23678" w:rsidR="0EAC486E">
        <w:rPr>
          <w:noProof w:val="0"/>
          <w:lang w:val="en-GB" w:eastAsia="en-US" w:bidi="ar-SA"/>
        </w:rPr>
        <w:t xml:space="preserve"> also </w:t>
      </w:r>
      <w:r w:rsidRPr="2EC23678" w:rsidR="0EAC486E">
        <w:rPr>
          <w:noProof w:val="0"/>
          <w:lang w:val="en-GB" w:eastAsia="en-US" w:bidi="ar-SA"/>
        </w:rPr>
        <w:t>be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helpful</w:t>
      </w:r>
      <w:r w:rsidRPr="2EC23678" w:rsidR="0EAC486E">
        <w:rPr>
          <w:noProof w:val="0"/>
          <w:lang w:val="en-GB" w:eastAsia="en-US" w:bidi="ar-SA"/>
        </w:rPr>
        <w:t xml:space="preserve"> </w:t>
      </w:r>
      <w:r w:rsidRPr="2EC23678" w:rsidR="0EAC486E">
        <w:rPr>
          <w:noProof w:val="0"/>
          <w:lang w:val="en-GB" w:eastAsia="en-US" w:bidi="ar-SA"/>
        </w:rPr>
        <w:t>here</w:t>
      </w:r>
      <w:r w:rsidRPr="2EC23678" w:rsidR="0EAC486E">
        <w:rPr>
          <w:noProof w:val="0"/>
          <w:lang w:val="en-GB" w:eastAsia="en-US" w:bidi="ar-SA"/>
        </w:rPr>
        <w:t xml:space="preserve">!  </w:t>
      </w:r>
    </w:p>
    <w:p w:rsidR="0EAC486E" w:rsidP="2EC23678" w:rsidRDefault="0EAC486E" w14:paraId="13016D51" w14:textId="5C7B1963">
      <w:pPr>
        <w:pStyle w:val="Normal"/>
        <w:ind w:left="0" w:firstLine="0"/>
        <w:rPr>
          <w:noProof w:val="0"/>
          <w:lang w:val="en-GB" w:eastAsia="en-US" w:bidi="ar-SA"/>
        </w:rPr>
      </w:pPr>
      <w:r w:rsidRPr="2EC23678" w:rsidR="0EAC486E">
        <w:rPr>
          <w:noProof w:val="0"/>
          <w:lang w:val="en-GB" w:eastAsia="en-US" w:bidi="ar-SA"/>
        </w:rPr>
        <w:t xml:space="preserve">Example: The system acquisition is planned for FS </w:t>
      </w:r>
      <w:r w:rsidRPr="2EC23678" w:rsidR="0EAC486E">
        <w:rPr>
          <w:noProof w:val="0"/>
          <w:lang w:val="en-GB" w:eastAsia="en-US" w:bidi="ar-SA"/>
        </w:rPr>
        <w:t>xy</w:t>
      </w:r>
      <w:r w:rsidRPr="2EC23678" w:rsidR="0EAC486E">
        <w:rPr>
          <w:noProof w:val="0"/>
          <w:lang w:val="en-GB" w:eastAsia="en-US" w:bidi="ar-SA"/>
        </w:rPr>
        <w:t xml:space="preserve">. An extensive testing phase will follow in the summer months. A grand opening is planned for September 1st. From HS </w:t>
      </w:r>
      <w:r w:rsidRPr="2EC23678" w:rsidR="0EAC486E">
        <w:rPr>
          <w:noProof w:val="0"/>
          <w:lang w:val="en-GB" w:eastAsia="en-US" w:bidi="ar-SA"/>
        </w:rPr>
        <w:t>xy</w:t>
      </w:r>
      <w:r w:rsidRPr="2EC23678" w:rsidR="0EAC486E">
        <w:rPr>
          <w:noProof w:val="0"/>
          <w:lang w:val="en-GB" w:eastAsia="en-US" w:bidi="ar-SA"/>
        </w:rPr>
        <w:t>, the system is expected to be operational.</w:t>
      </w:r>
    </w:p>
    <w:sectPr w:rsidRPr="006B30DD" w:rsidR="006B3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 w:orient="portrait"/>
      <w:pgMar w:top="1136" w:right="1152" w:bottom="2866" w:left="1136" w:header="720" w:footer="8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D5610" w:rsidRDefault="001D5610" w14:paraId="258CE1D8" w14:textId="77777777">
      <w:pPr>
        <w:spacing w:after="0" w:line="240" w:lineRule="auto"/>
      </w:pPr>
      <w:r>
        <w:separator/>
      </w:r>
    </w:p>
    <w:p w:rsidR="001D5610" w:rsidRDefault="001D5610" w14:paraId="28C0CF05" w14:textId="77777777"/>
  </w:endnote>
  <w:endnote w:type="continuationSeparator" w:id="0">
    <w:p w:rsidR="001D5610" w:rsidRDefault="001D5610" w14:paraId="3CD41CC6" w14:textId="77777777">
      <w:pPr>
        <w:spacing w:after="0" w:line="240" w:lineRule="auto"/>
      </w:pPr>
      <w:r>
        <w:continuationSeparator/>
      </w:r>
    </w:p>
    <w:p w:rsidR="001D5610" w:rsidRDefault="001D5610" w14:paraId="3060A68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692415" w:rsidRDefault="00821584" w14:paraId="342EE5D5" w14:textId="77777777">
    <w:pPr>
      <w:tabs>
        <w:tab w:val="center" w:pos="4784"/>
        <w:tab w:val="right" w:pos="9612"/>
      </w:tabs>
      <w:spacing w:after="0" w:line="259" w:lineRule="auto"/>
      <w:ind w:left="0" w:right="-12" w:firstLine="0"/>
    </w:pPr>
    <w:r>
      <w:rPr>
        <w:rFonts w:ascii="Calibri" w:hAnsi="Calibri" w:eastAsia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A326F9" wp14:editId="2E1ADE4C">
              <wp:simplePos x="0" y="0"/>
              <wp:positionH relativeFrom="page">
                <wp:posOffset>720090</wp:posOffset>
              </wp:positionH>
              <wp:positionV relativeFrom="page">
                <wp:posOffset>9972040</wp:posOffset>
              </wp:positionV>
              <wp:extent cx="6118860" cy="3810"/>
              <wp:effectExtent l="0" t="0" r="0" b="0"/>
              <wp:wrapSquare wrapText="bothSides"/>
              <wp:docPr id="2717" name="Group 2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8860" cy="3810"/>
                        <a:chOff x="0" y="0"/>
                        <a:chExt cx="6118860" cy="3810"/>
                      </a:xfrm>
                    </wpg:grpSpPr>
                    <wps:wsp>
                      <wps:cNvPr id="2905" name="Shape 2905"/>
                      <wps:cNvSpPr/>
                      <wps:spPr>
                        <a:xfrm>
                          <a:off x="0" y="0"/>
                          <a:ext cx="6118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8860" h="9144">
                              <a:moveTo>
                                <a:pt x="0" y="0"/>
                              </a:moveTo>
                              <a:lnTo>
                                <a:pt x="6118860" y="0"/>
                              </a:lnTo>
                              <a:lnTo>
                                <a:pt x="6118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79654610">
            <v:group id="Group 2717" style="position:absolute;margin-left:56.7pt;margin-top:785.2pt;width:481.8pt;height:.3pt;z-index:251658240;mso-position-horizontal-relative:page;mso-position-vertical-relative:page" coordsize="61188,38" o:spid="_x0000_s1026" w14:anchorId="6A9B37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">
              <v:shape id="Shape 2905" style="position:absolute;width:61188;height:91;visibility:visible;mso-wrap-style:square;v-text-anchor:top" coordsize="6118860,9144" o:spid="_x0000_s1027" fillcolor="black" stroked="f" strokeweight="0" path="m,l611886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">
                <v:stroke miterlimit="83231f" joinstyle="miter"/>
                <v:path textboxrect="0,0,6118860,9144" arrowok="t"/>
              </v:shape>
              <w10:wrap type="square" anchorx="page" anchory="page"/>
            </v:group>
          </w:pict>
        </mc:Fallback>
      </mc:AlternateContent>
    </w:r>
    <w:r>
      <w:rPr>
        <w:rFonts w:ascii="Times New Roman" w:hAnsi="Times New Roman"/>
        <w:i/>
        <w:sz w:val="16"/>
      </w:rPr>
      <w:t>Antragsformular.odt</w:t>
    </w:r>
    <w:r>
      <w:rPr>
        <w:rFonts w:ascii="Times New Roman" w:hAnsi="Times New Roman"/>
        <w:i/>
        <w:sz w:val="16"/>
      </w:rPr>
      <w:tab/>
    </w:r>
    <w:r>
      <w:rPr>
        <w:rFonts w:ascii="Times New Roman" w:hAnsi="Times New Roman"/>
        <w:i/>
        <w:sz w:val="16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/>
        <w:i/>
        <w:sz w:val="16"/>
      </w:rPr>
      <w:t>1</w:t>
    </w:r>
    <w:r>
      <w:rPr>
        <w:i/>
        <w:sz w:val="16"/>
      </w:rPr>
      <w:fldChar w:fldCharType="end"/>
    </w:r>
    <w:r>
      <w:rPr>
        <w:rFonts w:ascii="Times New Roman" w:hAnsi="Times New Roman"/>
        <w:i/>
        <w:sz w:val="16"/>
      </w:rPr>
      <w:t>/</w:t>
    </w:r>
    <w:r>
      <w:fldChar w:fldCharType="begin"/>
    </w:r>
    <w:r>
      <w:instrText>NUMPAGES   \* MERGEFORMAT</w:instrText>
    </w:r>
    <w:r>
      <w:fldChar w:fldCharType="separate"/>
    </w:r>
    <w:r w:rsidR="00692415">
      <w:rPr>
        <w:rFonts w:ascii="Times New Roman" w:hAnsi="Times New Roman"/>
        <w:i/>
        <w:sz w:val="16"/>
      </w:rPr>
      <w:t>3</w:t>
    </w:r>
    <w:r>
      <w:fldChar w:fldCharType="end"/>
    </w:r>
    <w:r>
      <w:rPr>
        <w:rFonts w:ascii="Times New Roman" w:hAnsi="Times New Roman"/>
        <w:i/>
        <w:sz w:val="16"/>
      </w:rPr>
      <w:t xml:space="preserve"> -</w:t>
    </w:r>
    <w:r>
      <w:rPr>
        <w:rFonts w:ascii="Times New Roman" w:hAnsi="Times New Roman"/>
        <w:i/>
        <w:sz w:val="16"/>
      </w:rPr>
      <w:tab/>
    </w:r>
    <w:r>
      <w:rPr>
        <w:rFonts w:ascii="Times New Roman" w:hAnsi="Times New Roman"/>
        <w:i/>
        <w:sz w:val="16"/>
      </w:rPr>
      <w:t>Stand: 12.02.2018, Revision: 39</w:t>
    </w:r>
  </w:p>
  <w:p w:rsidR="00FA11C9" w:rsidRDefault="00FA11C9" w14:paraId="0633EC08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Pr="00856445" w:rsidR="00FA11C9" w:rsidP="00856445" w:rsidRDefault="00821584" w14:paraId="47C7F5B6" w14:textId="77777777">
    <w:pPr>
      <w:pStyle w:val="Header"/>
    </w:pPr>
    <w:r w:rsidRPr="00856445">
      <w:rPr>
        <w:rFonts w:eastAsia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CEDA28" wp14:editId="3594147D">
              <wp:simplePos x="0" y="0"/>
              <wp:positionH relativeFrom="page">
                <wp:posOffset>720090</wp:posOffset>
              </wp:positionH>
              <wp:positionV relativeFrom="page">
                <wp:posOffset>9972040</wp:posOffset>
              </wp:positionV>
              <wp:extent cx="6118860" cy="3810"/>
              <wp:effectExtent l="0" t="0" r="0" b="0"/>
              <wp:wrapSquare wrapText="bothSides"/>
              <wp:docPr id="2697" name="Group 2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8860" cy="3810"/>
                        <a:chOff x="0" y="0"/>
                        <a:chExt cx="6118860" cy="3810"/>
                      </a:xfrm>
                    </wpg:grpSpPr>
                    <wps:wsp>
                      <wps:cNvPr id="2903" name="Shape 2903"/>
                      <wps:cNvSpPr/>
                      <wps:spPr>
                        <a:xfrm>
                          <a:off x="0" y="0"/>
                          <a:ext cx="6118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8860" h="9144">
                              <a:moveTo>
                                <a:pt x="0" y="0"/>
                              </a:moveTo>
                              <a:lnTo>
                                <a:pt x="6118860" y="0"/>
                              </a:lnTo>
                              <a:lnTo>
                                <a:pt x="6118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201B2024">
            <v:group id="Group 2697" style="position:absolute;margin-left:56.7pt;margin-top:785.2pt;width:481.8pt;height:.3pt;z-index:251659264;mso-position-horizontal-relative:page;mso-position-vertical-relative:page" coordsize="61188,38" o:spid="_x0000_s1026" w14:anchorId="61D728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">
              <v:shape id="Shape 2903" style="position:absolute;width:61188;height:91;visibility:visible;mso-wrap-style:square;v-text-anchor:top" coordsize="6118860,9144" o:spid="_x0000_s1027" fillcolor="black" stroked="f" strokeweight="0" path="m,l611886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">
                <v:stroke miterlimit="83231f" joinstyle="miter"/>
                <v:path textboxrect="0,0,6118860,9144" arrowok="t"/>
              </v:shape>
              <w10:wrap type="square" anchorx="page" anchory="page"/>
            </v:group>
          </w:pict>
        </mc:Fallback>
      </mc:AlternateContent>
    </w:r>
    <w:r w:rsidR="2EC23678">
      <w:rPr/>
      <w:t>Form_ed</w:t>
    </w:r>
    <w:r w:rsidRPr="00856445" w:rsidR="2EC23678">
      <w:rPr/>
      <w:t>.</w:t>
    </w:r>
    <w:r w:rsidRPr="00856445" w:rsidR="2EC23678">
      <w:rPr/>
      <w:t>doc</w:t>
    </w:r>
    <w:r w:rsidRPr="00856445">
      <w:tab/>
    </w:r>
    <w:r w:rsidRPr="00856445" w:rsidR="2EC23678">
      <w:rPr/>
      <w:t xml:space="preserve">- </w:t>
    </w:r>
    <w:r w:rsidRPr="00856445">
      <w:fldChar w:fldCharType="begin"/>
    </w:r>
    <w:r w:rsidRPr="00856445">
      <w:instrText xml:space="preserve"> PAGE   \* MERGEFORMAT </w:instrText>
    </w:r>
    <w:r w:rsidRPr="00856445">
      <w:fldChar w:fldCharType="separate"/>
    </w:r>
    <w:r w:rsidRPr="00856445" w:rsidR="2EC23678">
      <w:rPr/>
      <w:t>1</w:t>
    </w:r>
    <w:r w:rsidRPr="00856445">
      <w:fldChar w:fldCharType="end"/>
    </w:r>
    <w:r w:rsidRPr="00856445" w:rsidR="2EC23678">
      <w:rPr/>
      <w:t>/</w:t>
    </w:r>
    <w:r>
      <w:fldChar w:fldCharType="begin"/>
    </w:r>
    <w:r>
      <w:instrText>NUMPAGES   \* MERGEFORMAT</w:instrText>
    </w:r>
    <w:r>
      <w:fldChar w:fldCharType="separate"/>
    </w:r>
    <w:r w:rsidRPr="00856445" w:rsidR="2EC23678">
      <w:rPr/>
      <w:t>3</w:t>
    </w:r>
    <w:r>
      <w:fldChar w:fldCharType="end"/>
    </w:r>
    <w:r w:rsidRPr="00856445" w:rsidR="2EC23678">
      <w:rPr/>
      <w:t xml:space="preserve"> -</w:t>
    </w:r>
    <w:r w:rsidRPr="00856445">
      <w:tab/>
    </w:r>
    <w:r w:rsidRPr="00856445" w:rsidR="2EC23678">
      <w:rPr/>
      <w:t xml:space="preserve">Stand: </w:t>
    </w:r>
    <w:r w:rsidRPr="00856445" w:rsidR="2EC23678">
      <w:rPr/>
      <w:t>0</w:t>
    </w:r>
    <w:r w:rsidRPr="00856445" w:rsidR="2EC23678">
      <w:rPr/>
      <w:t>1.</w:t>
    </w:r>
    <w:r w:rsidRPr="00856445" w:rsidR="2EC23678">
      <w:rPr/>
      <w:t>11</w:t>
    </w:r>
    <w:r w:rsidRPr="00856445" w:rsidR="2EC23678">
      <w:rPr/>
      <w:t>.20</w:t>
    </w:r>
    <w:r w:rsidRPr="00856445" w:rsidR="2EC23678">
      <w:rPr/>
      <w:t>24</w:t>
    </w:r>
    <w:r w:rsidRPr="00856445" w:rsidR="2EC23678">
      <w:rPr/>
      <w:t xml:space="preserve">, Revision: </w:t>
    </w:r>
    <w:r w:rsidR="2EC23678">
      <w:rPr/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692415" w:rsidRDefault="00821584" w14:paraId="27057EB6" w14:textId="77777777">
    <w:pPr>
      <w:tabs>
        <w:tab w:val="center" w:pos="4784"/>
        <w:tab w:val="right" w:pos="9612"/>
      </w:tabs>
      <w:spacing w:after="0" w:line="259" w:lineRule="auto"/>
      <w:ind w:left="0" w:right="-12" w:firstLine="0"/>
    </w:pPr>
    <w:r>
      <w:rPr>
        <w:rFonts w:ascii="Calibri" w:hAnsi="Calibri" w:eastAsia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E2BEBA" wp14:editId="71BBABB3">
              <wp:simplePos x="0" y="0"/>
              <wp:positionH relativeFrom="page">
                <wp:posOffset>720090</wp:posOffset>
              </wp:positionH>
              <wp:positionV relativeFrom="page">
                <wp:posOffset>9972040</wp:posOffset>
              </wp:positionV>
              <wp:extent cx="6118860" cy="3810"/>
              <wp:effectExtent l="0" t="0" r="0" b="0"/>
              <wp:wrapSquare wrapText="bothSides"/>
              <wp:docPr id="2677" name="Group 2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8860" cy="3810"/>
                        <a:chOff x="0" y="0"/>
                        <a:chExt cx="6118860" cy="3810"/>
                      </a:xfrm>
                    </wpg:grpSpPr>
                    <wps:wsp>
                      <wps:cNvPr id="2901" name="Shape 2901"/>
                      <wps:cNvSpPr/>
                      <wps:spPr>
                        <a:xfrm>
                          <a:off x="0" y="0"/>
                          <a:ext cx="6118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8860" h="9144">
                              <a:moveTo>
                                <a:pt x="0" y="0"/>
                              </a:moveTo>
                              <a:lnTo>
                                <a:pt x="6118860" y="0"/>
                              </a:lnTo>
                              <a:lnTo>
                                <a:pt x="6118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7330E1A0">
            <v:group id="Group 2677" style="position:absolute;margin-left:56.7pt;margin-top:785.2pt;width:481.8pt;height:.3pt;z-index:251660288;mso-position-horizontal-relative:page;mso-position-vertical-relative:page" coordsize="61188,38" o:spid="_x0000_s1026" w14:anchorId="2CD305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">
              <v:shape id="Shape 2901" style="position:absolute;width:61188;height:91;visibility:visible;mso-wrap-style:square;v-text-anchor:top" coordsize="6118860,9144" o:spid="_x0000_s1027" fillcolor="black" stroked="f" strokeweight="0" path="m,l611886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">
                <v:stroke miterlimit="83231f" joinstyle="miter"/>
                <v:path textboxrect="0,0,6118860,9144" arrowok="t"/>
              </v:shape>
              <w10:wrap type="square" anchorx="page" anchory="page"/>
            </v:group>
          </w:pict>
        </mc:Fallback>
      </mc:AlternateContent>
    </w:r>
    <w:r>
      <w:rPr>
        <w:rFonts w:ascii="Times New Roman" w:hAnsi="Times New Roman"/>
        <w:i/>
        <w:sz w:val="16"/>
      </w:rPr>
      <w:t>Antragsformular.odt</w:t>
    </w:r>
    <w:r>
      <w:rPr>
        <w:rFonts w:ascii="Times New Roman" w:hAnsi="Times New Roman"/>
        <w:i/>
        <w:sz w:val="16"/>
      </w:rPr>
      <w:tab/>
    </w:r>
    <w:r>
      <w:rPr>
        <w:rFonts w:ascii="Times New Roman" w:hAnsi="Times New Roman"/>
        <w:i/>
        <w:sz w:val="16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/>
        <w:i/>
        <w:sz w:val="16"/>
      </w:rPr>
      <w:t>1</w:t>
    </w:r>
    <w:r>
      <w:rPr>
        <w:i/>
        <w:sz w:val="16"/>
      </w:rPr>
      <w:fldChar w:fldCharType="end"/>
    </w:r>
    <w:r>
      <w:rPr>
        <w:rFonts w:ascii="Times New Roman" w:hAnsi="Times New Roman"/>
        <w:i/>
        <w:sz w:val="16"/>
      </w:rPr>
      <w:t>/</w:t>
    </w:r>
    <w:r>
      <w:fldChar w:fldCharType="begin"/>
    </w:r>
    <w:r>
      <w:instrText>NUMPAGES   \* MERGEFORMAT</w:instrText>
    </w:r>
    <w:r>
      <w:fldChar w:fldCharType="separate"/>
    </w:r>
    <w:r w:rsidR="00692415">
      <w:rPr>
        <w:rFonts w:ascii="Times New Roman" w:hAnsi="Times New Roman"/>
        <w:i/>
        <w:sz w:val="16"/>
      </w:rPr>
      <w:t>3</w:t>
    </w:r>
    <w:r>
      <w:fldChar w:fldCharType="end"/>
    </w:r>
    <w:r>
      <w:rPr>
        <w:rFonts w:ascii="Times New Roman" w:hAnsi="Times New Roman"/>
        <w:i/>
        <w:sz w:val="16"/>
      </w:rPr>
      <w:t xml:space="preserve"> -</w:t>
    </w:r>
    <w:r>
      <w:rPr>
        <w:rFonts w:ascii="Times New Roman" w:hAnsi="Times New Roman"/>
        <w:i/>
        <w:sz w:val="16"/>
      </w:rPr>
      <w:tab/>
    </w:r>
    <w:r>
      <w:rPr>
        <w:rFonts w:ascii="Times New Roman" w:hAnsi="Times New Roman"/>
        <w:i/>
        <w:sz w:val="16"/>
      </w:rPr>
      <w:t>Stand: 12.02.2018, Revision: 39</w:t>
    </w:r>
  </w:p>
  <w:p w:rsidR="00FA11C9" w:rsidRDefault="00FA11C9" w14:paraId="18DACA76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D5610" w:rsidRDefault="001D5610" w14:paraId="71632C1E" w14:textId="77777777">
      <w:pPr>
        <w:spacing w:after="0" w:line="240" w:lineRule="auto"/>
      </w:pPr>
      <w:r>
        <w:separator/>
      </w:r>
    </w:p>
    <w:p w:rsidR="001D5610" w:rsidRDefault="001D5610" w14:paraId="04A06AC5" w14:textId="77777777"/>
  </w:footnote>
  <w:footnote w:type="continuationSeparator" w:id="0">
    <w:p w:rsidR="001D5610" w:rsidRDefault="001D5610" w14:paraId="652A19FE" w14:textId="77777777">
      <w:pPr>
        <w:spacing w:after="0" w:line="240" w:lineRule="auto"/>
      </w:pPr>
      <w:r>
        <w:continuationSeparator/>
      </w:r>
    </w:p>
    <w:p w:rsidR="001D5610" w:rsidRDefault="001D5610" w14:paraId="1B3410C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178CE" w:rsidRDefault="003178CE" w14:paraId="22A780C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178CE" w:rsidRDefault="003178CE" w14:paraId="2DFB6794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178CE" w:rsidRDefault="003178CE" w14:paraId="365E703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24BF3"/>
    <w:multiLevelType w:val="hybridMultilevel"/>
    <w:tmpl w:val="B782810A"/>
    <w:lvl w:ilvl="0" w:tplc="C59EB7B2">
      <w:start w:val="1"/>
      <w:numFmt w:val="bullet"/>
      <w:lvlText w:val="•"/>
      <w:lvlJc w:val="left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956B924">
      <w:start w:val="1"/>
      <w:numFmt w:val="bullet"/>
      <w:lvlText w:val="o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236BDB2">
      <w:start w:val="1"/>
      <w:numFmt w:val="bullet"/>
      <w:lvlText w:val="▪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E55696E8">
      <w:start w:val="1"/>
      <w:numFmt w:val="bullet"/>
      <w:lvlText w:val="•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CD1660FE">
      <w:start w:val="1"/>
      <w:numFmt w:val="bullet"/>
      <w:lvlText w:val="o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2D2A4F8">
      <w:start w:val="1"/>
      <w:numFmt w:val="bullet"/>
      <w:lvlText w:val="▪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7CC3068">
      <w:start w:val="1"/>
      <w:numFmt w:val="bullet"/>
      <w:lvlText w:val="•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B720244">
      <w:start w:val="1"/>
      <w:numFmt w:val="bullet"/>
      <w:lvlText w:val="o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CB67BC2">
      <w:start w:val="1"/>
      <w:numFmt w:val="bullet"/>
      <w:lvlText w:val="▪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10599618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5D0"/>
    <w:rsid w:val="000551FB"/>
    <w:rsid w:val="001D5610"/>
    <w:rsid w:val="00225297"/>
    <w:rsid w:val="00265EC8"/>
    <w:rsid w:val="0027457E"/>
    <w:rsid w:val="002E6E70"/>
    <w:rsid w:val="003178CE"/>
    <w:rsid w:val="003F413B"/>
    <w:rsid w:val="0046254D"/>
    <w:rsid w:val="005345D0"/>
    <w:rsid w:val="00551F9E"/>
    <w:rsid w:val="00645383"/>
    <w:rsid w:val="00692415"/>
    <w:rsid w:val="0069751F"/>
    <w:rsid w:val="006B30DD"/>
    <w:rsid w:val="00767805"/>
    <w:rsid w:val="00856445"/>
    <w:rsid w:val="008E130E"/>
    <w:rsid w:val="00927E23"/>
    <w:rsid w:val="00953E12"/>
    <w:rsid w:val="009E5FBC"/>
    <w:rsid w:val="00B37327"/>
    <w:rsid w:val="00B45312"/>
    <w:rsid w:val="00B539FC"/>
    <w:rsid w:val="00BE1D86"/>
    <w:rsid w:val="00EA7463"/>
    <w:rsid w:val="00EF0F60"/>
    <w:rsid w:val="00FA11C9"/>
    <w:rsid w:val="00FD6C35"/>
    <w:rsid w:val="0EAC486E"/>
    <w:rsid w:val="18A7C136"/>
    <w:rsid w:val="2218FD3C"/>
    <w:rsid w:val="2B17EA62"/>
    <w:rsid w:val="2EC23678"/>
    <w:rsid w:val="3A2FAABA"/>
    <w:rsid w:val="42EA0F38"/>
    <w:rsid w:val="44DC776A"/>
    <w:rsid w:val="45B8A0AD"/>
    <w:rsid w:val="48F7C1BB"/>
    <w:rsid w:val="4E7B04B7"/>
    <w:rsid w:val="58510B3E"/>
    <w:rsid w:val="5C034698"/>
    <w:rsid w:val="5CE99700"/>
    <w:rsid w:val="5D13ACE7"/>
    <w:rsid w:val="67B11307"/>
    <w:rsid w:val="69111E27"/>
    <w:rsid w:val="79D99739"/>
    <w:rsid w:val="7E0D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9225"/>
  <w15:docId w15:val="{B3C2213F-A9DD-A24F-8AE1-7918E9C96F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7E23"/>
    <w:pPr>
      <w:spacing w:after="12" w:line="249" w:lineRule="auto"/>
      <w:ind w:left="10" w:right="157" w:hanging="10"/>
      <w:jc w:val="both"/>
    </w:pPr>
    <w:rPr>
      <w:rFonts w:ascii="Arial" w:hAnsi="Arial" w:eastAsia="Times New Roman" w:cs="Times New Roman"/>
      <w:color w:val="000000"/>
      <w:sz w:val="22"/>
      <w:lang w:val="de-CH" w:eastAsia="de-CH" w:bidi="de-CH"/>
    </w:rPr>
  </w:style>
  <w:style w:type="paragraph" w:styleId="Heading1">
    <w:name w:val="heading 1"/>
    <w:next w:val="Normal"/>
    <w:link w:val="Heading1Char"/>
    <w:uiPriority w:val="9"/>
    <w:qFormat/>
    <w:rsid w:val="00767805"/>
    <w:pPr>
      <w:keepNext/>
      <w:keepLines/>
      <w:spacing w:before="480" w:after="480" w:line="259" w:lineRule="auto"/>
      <w:ind w:left="14" w:hanging="14"/>
      <w:outlineLvl w:val="0"/>
    </w:pPr>
    <w:rPr>
      <w:rFonts w:ascii="Arial" w:hAnsi="Arial" w:eastAsia="Times New Roman" w:cs="Times New Roman"/>
      <w:b/>
      <w:color w:val="6DCB1B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767805"/>
    <w:pPr>
      <w:spacing w:before="480" w:after="120"/>
      <w:outlineLvl w:val="1"/>
    </w:pPr>
    <w:rPr>
      <w:rFonts w:ascii="Arial" w:hAnsi="Arial" w:eastAsia="Times New Roman" w:cs="Arial"/>
      <w:b/>
      <w:i/>
      <w:color w:val="6DCB1B"/>
      <w:sz w:val="28"/>
      <w:lang w:val="de-CH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767805"/>
    <w:rPr>
      <w:rFonts w:ascii="Arial" w:hAnsi="Arial" w:eastAsia="Times New Roman" w:cs="Times New Roman"/>
      <w:b/>
      <w:color w:val="6DCB1B"/>
      <w:sz w:val="32"/>
    </w:rPr>
  </w:style>
  <w:style w:type="paragraph" w:styleId="Header">
    <w:name w:val="header"/>
    <w:basedOn w:val="Normal"/>
    <w:link w:val="HeaderChar"/>
    <w:uiPriority w:val="99"/>
    <w:unhideWhenUsed/>
    <w:rsid w:val="00856445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styleId="HeaderChar" w:customStyle="1">
    <w:name w:val="Header Char"/>
    <w:basedOn w:val="DefaultParagraphFont"/>
    <w:link w:val="Header"/>
    <w:uiPriority w:val="99"/>
    <w:rsid w:val="00856445"/>
    <w:rPr>
      <w:rFonts w:ascii="Arial" w:hAnsi="Arial" w:eastAsia="Times New Roman" w:cs="Times New Roman"/>
      <w:color w:val="000000"/>
      <w:sz w:val="18"/>
      <w:lang w:val="de-CH" w:eastAsia="de-CH" w:bidi="de-CH"/>
    </w:rPr>
  </w:style>
  <w:style w:type="character" w:styleId="Heading2Char" w:customStyle="1">
    <w:name w:val="Heading 2 Char"/>
    <w:basedOn w:val="DefaultParagraphFont"/>
    <w:link w:val="Heading2"/>
    <w:uiPriority w:val="9"/>
    <w:rsid w:val="00767805"/>
    <w:rPr>
      <w:rFonts w:ascii="Arial" w:hAnsi="Arial" w:eastAsia="Times New Roman" w:cs="Arial"/>
      <w:b/>
      <w:i/>
      <w:color w:val="6DCB1B"/>
      <w:sz w:val="28"/>
      <w:lang w:val="de-CH"/>
    </w:rPr>
  </w:style>
  <w:style w:type="character" w:styleId="Hyperlink">
    <w:name w:val="Hyperlink"/>
    <w:basedOn w:val="DefaultParagraphFont"/>
    <w:uiPriority w:val="99"/>
    <w:unhideWhenUsed/>
    <w:rsid w:val="00927E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E23"/>
    <w:rPr>
      <w:color w:val="605E5C"/>
      <w:shd w:val="clear" w:color="auto" w:fill="E1DFDD"/>
    </w:rPr>
  </w:style>
  <w:style w:type="paragraph" w:styleId="Form" w:customStyle="1">
    <w:name w:val="Form"/>
    <w:basedOn w:val="Normal"/>
    <w:qFormat/>
    <w:rsid w:val="0046254D"/>
    <w:pPr>
      <w:pBdr>
        <w:top w:val="single" w:color="auto" w:sz="4" w:space="1"/>
        <w:bottom w:val="single" w:color="auto" w:sz="4" w:space="1"/>
      </w:pBdr>
      <w:shd w:val="clear" w:color="auto" w:fill="E8E8E8" w:themeFill="background2"/>
      <w:tabs>
        <w:tab w:val="left" w:pos="2160"/>
        <w:tab w:val="left" w:pos="2880"/>
        <w:tab w:val="left" w:pos="4320"/>
      </w:tabs>
      <w:spacing w:line="250" w:lineRule="auto"/>
      <w:ind w:left="14" w:right="158" w:hanging="14"/>
    </w:pPr>
  </w:style>
  <w:style w:type="table" w:styleId="TableGrid">
    <w:name w:val="Table Grid"/>
    <w:basedOn w:val="TableNormal"/>
    <w:uiPriority w:val="39"/>
    <w:rsid w:val="00FD6C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EA7463"/>
    <w:pPr>
      <w:spacing w:after="0" w:line="240" w:lineRule="auto"/>
      <w:ind w:left="10" w:right="157" w:hanging="10"/>
      <w:jc w:val="both"/>
    </w:pPr>
    <w:rPr>
      <w:rFonts w:ascii="Arial" w:hAnsi="Arial" w:eastAsia="Times New Roman" w:cs="Times New Roman"/>
      <w:color w:val="000000"/>
      <w:sz w:val="22"/>
      <w:lang w:val="de-CH" w:eastAsia="de-CH" w:bidi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2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7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8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oter" Target="footer2.xml" Id="rId15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image" Target="/media/image.gif" Id="R6835cc34c8bc419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ethz.sharepoint.com/sites/e-nabel/Freigegebene%20Dokumente/General/Projektantragsformular/Projektbeschreibu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7CCD18AFCD1C449043AD4B57DC6701" ma:contentTypeVersion="11" ma:contentTypeDescription="Ein neues Dokument erstellen." ma:contentTypeScope="" ma:versionID="24b63a915e8cfed025136c77e7bb4192">
  <xsd:schema xmlns:xsd="http://www.w3.org/2001/XMLSchema" xmlns:xs="http://www.w3.org/2001/XMLSchema" xmlns:p="http://schemas.microsoft.com/office/2006/metadata/properties" xmlns:ns2="8f305272-919b-4981-9d0d-b4f58fe88d3c" xmlns:ns3="e1d9867c-887e-465f-9ba8-9e0a2a2e8298" targetNamespace="http://schemas.microsoft.com/office/2006/metadata/properties" ma:root="true" ma:fieldsID="bafbcee0fd9eac635684a6f39bc15d37" ns2:_="" ns3:_="">
    <xsd:import namespace="8f305272-919b-4981-9d0d-b4f58fe88d3c"/>
    <xsd:import namespace="e1d9867c-887e-465f-9ba8-9e0a2a2e82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305272-919b-4981-9d0d-b4f58fe88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325753ee-1565-428d-819f-4135842f58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9867c-887e-465f-9ba8-9e0a2a2e829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7ffb9c9-e39c-40c0-97c1-e7653ca0eff0}" ma:internalName="TaxCatchAll" ma:showField="CatchAllData" ma:web="e1d9867c-887e-465f-9ba8-9e0a2a2e82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d9867c-887e-465f-9ba8-9e0a2a2e8298" xsi:nil="true"/>
    <lcf76f155ced4ddcb4097134ff3c332f xmlns="8f305272-919b-4981-9d0d-b4f58fe88d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0D1A1D-7DA8-4540-8636-99DE12EE8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305272-919b-4981-9d0d-b4f58fe88d3c"/>
    <ds:schemaRef ds:uri="e1d9867c-887e-465f-9ba8-9e0a2a2e82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7F7F8A-4A5E-450F-AD5D-4938C8832F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3B2FA2-C47F-4038-9EF0-26EFFBA04234}">
  <ds:schemaRefs>
    <ds:schemaRef ds:uri="http://schemas.microsoft.com/office/2006/metadata/properties"/>
    <ds:schemaRef ds:uri="http://schemas.microsoft.com/office/infopath/2007/PartnerControls"/>
    <ds:schemaRef ds:uri="e1d9867c-887e-465f-9ba8-9e0a2a2e8298"/>
    <ds:schemaRef ds:uri="8f305272-919b-4981-9d0d-b4f58fe88d3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Projektbeschreibung.dotx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Lorenzo De Pietro</dc:creator>
  <keywords/>
  <lastModifiedBy>raphael.rotondari</lastModifiedBy>
  <revision>5</revision>
  <lastPrinted>2024-11-01T14:54:00.0000000Z</lastPrinted>
  <dcterms:created xsi:type="dcterms:W3CDTF">2024-11-07T02:23:00.0000000Z</dcterms:created>
  <dcterms:modified xsi:type="dcterms:W3CDTF">2024-11-07T02:42:28.6263450Z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0x010100A47CCD18AFCD1C449043AD4B57DC6701</vt:lpwstr>
  </property>
  <property fmtid="{D5CDD505-2E9C-101B-9397-08002B2CF9AE}" pid="3" name="MediaServiceImageTags">
    <vt:lpwstr/>
  </property>
</Properties>
</file>